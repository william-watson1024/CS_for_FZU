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6B144" w14:textId="05865D07" w:rsidR="00F45B2C" w:rsidRDefault="009713C7" w:rsidP="007F299D">
      <w:pPr>
        <w:pStyle w:val="ad"/>
      </w:pPr>
      <w:bookmarkStart w:id="0" w:name="_Toc155163443"/>
      <w:bookmarkStart w:id="1" w:name="_Hlk155249529"/>
      <w:bookmarkStart w:id="2" w:name="_Toc155380320"/>
      <w:r>
        <w:rPr>
          <w:rFonts w:hint="eastAsia"/>
        </w:rPr>
        <w:t>计算机劳动实践第二天日报</w:t>
      </w:r>
      <w:bookmarkEnd w:id="0"/>
      <w:bookmarkEnd w:id="2"/>
    </w:p>
    <w:p w14:paraId="2DBBEAA7" w14:textId="292B36FC" w:rsidR="007F299D" w:rsidRDefault="007F299D" w:rsidP="00BE5560">
      <w:pPr>
        <w:pStyle w:val="ab"/>
        <w:ind w:firstLine="480"/>
        <w:jc w:val="center"/>
      </w:pPr>
      <w:r>
        <w:rPr>
          <w:rFonts w:hint="eastAsia"/>
        </w:rPr>
        <w:t>学号：</w:t>
      </w:r>
      <w:r>
        <w:t xml:space="preserve">222200408 </w:t>
      </w:r>
      <w:r>
        <w:rPr>
          <w:rFonts w:hint="eastAsia"/>
        </w:rPr>
        <w:t>姓名：连文桢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925689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33ED82" w14:textId="7E9F7D5C" w:rsidR="00BE5560" w:rsidRDefault="00BE5560">
          <w:pPr>
            <w:pStyle w:val="TOC"/>
          </w:pPr>
          <w:r>
            <w:rPr>
              <w:lang w:val="zh-CN"/>
            </w:rPr>
            <w:t>目录</w:t>
          </w:r>
        </w:p>
        <w:p w14:paraId="3799BB38" w14:textId="6C0AFE57" w:rsidR="00376EC9" w:rsidRDefault="000E30EF">
          <w:pPr>
            <w:pStyle w:val="TOC1"/>
            <w:tabs>
              <w:tab w:val="right" w:leader="dot" w:pos="8630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55380320" w:history="1">
            <w:r w:rsidR="00376EC9" w:rsidRPr="00931714">
              <w:rPr>
                <w:rStyle w:val="af2"/>
                <w:noProof/>
              </w:rPr>
              <w:t>计算机劳动实践第二天日报</w:t>
            </w:r>
            <w:r w:rsidR="00376EC9">
              <w:rPr>
                <w:noProof/>
                <w:webHidden/>
              </w:rPr>
              <w:tab/>
            </w:r>
            <w:r w:rsidR="00376EC9">
              <w:rPr>
                <w:noProof/>
                <w:webHidden/>
              </w:rPr>
              <w:fldChar w:fldCharType="begin"/>
            </w:r>
            <w:r w:rsidR="00376EC9">
              <w:rPr>
                <w:noProof/>
                <w:webHidden/>
              </w:rPr>
              <w:instrText xml:space="preserve"> PAGEREF _Toc155380320 \h </w:instrText>
            </w:r>
            <w:r w:rsidR="00376EC9">
              <w:rPr>
                <w:noProof/>
                <w:webHidden/>
              </w:rPr>
            </w:r>
            <w:r w:rsidR="00376EC9">
              <w:rPr>
                <w:noProof/>
                <w:webHidden/>
              </w:rPr>
              <w:fldChar w:fldCharType="separate"/>
            </w:r>
            <w:r w:rsidR="00376EC9">
              <w:rPr>
                <w:noProof/>
                <w:webHidden/>
              </w:rPr>
              <w:t>1</w:t>
            </w:r>
            <w:r w:rsidR="00376EC9">
              <w:rPr>
                <w:noProof/>
                <w:webHidden/>
              </w:rPr>
              <w:fldChar w:fldCharType="end"/>
            </w:r>
          </w:hyperlink>
        </w:p>
        <w:p w14:paraId="1FB0216C" w14:textId="24C0363E" w:rsidR="00376EC9" w:rsidRDefault="00376EC9">
          <w:pPr>
            <w:pStyle w:val="TOC2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1" w:history="1">
            <w:r w:rsidRPr="00931714">
              <w:rPr>
                <w:rStyle w:val="af2"/>
                <w:noProof/>
              </w:rPr>
              <w:t>一、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学习知识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EA0D" w14:textId="03574449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2" w:history="1">
            <w:r w:rsidRPr="00931714">
              <w:rPr>
                <w:rStyle w:val="af2"/>
                <w:noProof/>
              </w:rPr>
              <w:t>1.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Sample 内三个文件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5C8F1" w14:textId="4F8FA280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3" w:history="1">
            <w:r w:rsidRPr="00931714">
              <w:rPr>
                <w:rStyle w:val="af2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可执行文件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AA5B0" w14:textId="00516240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4" w:history="1">
            <w:r w:rsidRPr="00931714">
              <w:rPr>
                <w:rStyle w:val="af2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C语言文件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0622" w14:textId="134DDA92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5" w:history="1">
            <w:r w:rsidRPr="00931714">
              <w:rPr>
                <w:rStyle w:val="af2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F4534" w14:textId="7116FCCA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6" w:history="1">
            <w:r w:rsidRPr="00931714">
              <w:rPr>
                <w:rStyle w:val="af2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创建自己的第一个文件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EC9A9" w14:textId="275BDBBF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7" w:history="1">
            <w:r w:rsidRPr="00931714">
              <w:rPr>
                <w:rStyle w:val="af2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创建文件夹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B3634" w14:textId="69964B2E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8" w:history="1">
            <w:r w:rsidRPr="00931714">
              <w:rPr>
                <w:rStyle w:val="af2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创建文件下的.c和bn文件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529D" w14:textId="69150E73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29" w:history="1">
            <w:r w:rsidRPr="00931714">
              <w:rPr>
                <w:rStyle w:val="af2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复制头文件到.c文件中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D3631" w14:textId="540F6D31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0" w:history="1">
            <w:r w:rsidRPr="00931714">
              <w:rPr>
                <w:rStyle w:val="af2"/>
                <w:noProof/>
              </w:rPr>
              <w:t>4)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修改build 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4B184" w14:textId="786698BB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1" w:history="1">
            <w:r w:rsidRPr="00931714">
              <w:rPr>
                <w:rStyle w:val="af2"/>
                <w:noProof/>
              </w:rPr>
              <w:t>5)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修改函数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B0C3E" w14:textId="30132183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2" w:history="1">
            <w:r w:rsidRPr="00931714">
              <w:rPr>
                <w:rStyle w:val="af2"/>
                <w:noProof/>
              </w:rPr>
              <w:t>6)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修改整的build文件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16098" w14:textId="5A854A53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3" w:history="1">
            <w:r w:rsidRPr="00931714">
              <w:rPr>
                <w:rStyle w:val="af2"/>
                <w:noProof/>
              </w:rPr>
              <w:t>7)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重新编译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3784B" w14:textId="4F43B5BA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4" w:history="1">
            <w:r w:rsidRPr="00931714">
              <w:rPr>
                <w:rStyle w:val="af2"/>
                <w:noProof/>
              </w:rPr>
              <w:t>8)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导出bin文件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9D40" w14:textId="50438B88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5" w:history="1">
            <w:r w:rsidRPr="00931714">
              <w:rPr>
                <w:rStyle w:val="af2"/>
                <w:noProof/>
              </w:rPr>
              <w:t>9)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用hiburn重新烧写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F8F72" w14:textId="30CE2743" w:rsidR="00376EC9" w:rsidRDefault="00376EC9">
          <w:pPr>
            <w:pStyle w:val="TOC4"/>
            <w:tabs>
              <w:tab w:val="left" w:pos="1753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6" w:history="1">
            <w:r w:rsidRPr="00931714">
              <w:rPr>
                <w:rStyle w:val="af2"/>
                <w:noProof/>
              </w:rPr>
              <w:t>10)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检查烧写结果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ED12B" w14:textId="74939CB3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7" w:history="1">
            <w:r w:rsidRPr="00931714">
              <w:rPr>
                <w:rStyle w:val="af2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学习烧录一个可手动控制亮度的程序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46C6" w14:textId="0A1F0660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8" w:history="1">
            <w:r w:rsidRPr="00931714">
              <w:rPr>
                <w:rStyle w:val="af2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学习文档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DFD7" w14:textId="6630DF11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39" w:history="1">
            <w:r w:rsidRPr="00931714">
              <w:rPr>
                <w:rStyle w:val="af2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复制，改写代码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00A3" w14:textId="3F55ABB6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0" w:history="1">
            <w:r w:rsidRPr="00931714">
              <w:rPr>
                <w:rStyle w:val="af2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烧入程序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35CA2" w14:textId="3B6DD9F3" w:rsidR="00376EC9" w:rsidRDefault="00376EC9">
          <w:pPr>
            <w:pStyle w:val="TOC4"/>
            <w:tabs>
              <w:tab w:val="left" w:pos="168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1" w:history="1">
            <w:r w:rsidRPr="00931714">
              <w:rPr>
                <w:rStyle w:val="af2"/>
                <w:noProof/>
              </w:rPr>
              <w:t>4)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硬件检测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59083" w14:textId="255D3CDF" w:rsidR="00376EC9" w:rsidRDefault="00376EC9">
          <w:pPr>
            <w:pStyle w:val="TOC2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2" w:history="1">
            <w:r w:rsidRPr="00931714">
              <w:rPr>
                <w:rStyle w:val="af2"/>
                <w:noProof/>
              </w:rPr>
              <w:t>二、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学习收获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CD61" w14:textId="0879C111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3" w:history="1">
            <w:r w:rsidRPr="00931714">
              <w:rPr>
                <w:rStyle w:val="af2"/>
                <w:noProof/>
              </w:rPr>
              <w:t>1.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学习了vscode的sample文件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4C946" w14:textId="05472D1C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4" w:history="1">
            <w:r w:rsidRPr="00931714">
              <w:rPr>
                <w:rStyle w:val="af2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创建了自己的helloworld文件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A3D66" w14:textId="05081CB5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5" w:history="1">
            <w:r w:rsidRPr="00931714">
              <w:rPr>
                <w:rStyle w:val="af2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实现了对小熊派硬件设备的控制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4A05" w14:textId="0B140BA8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6" w:history="1">
            <w:r w:rsidRPr="00931714">
              <w:rPr>
                <w:rStyle w:val="af2"/>
                <w:noProof/>
              </w:rPr>
              <w:t>4.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了解了示例文档的重要性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E8518" w14:textId="718E9B2B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7" w:history="1">
            <w:r w:rsidRPr="00931714">
              <w:rPr>
                <w:rStyle w:val="af2"/>
                <w:noProof/>
              </w:rPr>
              <w:t>5.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培养了条理性思维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4DD68" w14:textId="3B78C052" w:rsidR="00376EC9" w:rsidRDefault="00376EC9">
          <w:pPr>
            <w:pStyle w:val="TOC2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8" w:history="1">
            <w:r w:rsidRPr="00931714">
              <w:rPr>
                <w:rStyle w:val="af2"/>
                <w:noProof/>
              </w:rPr>
              <w:t>三、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待答疑的问题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ECA00" w14:textId="6C024181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49" w:history="1">
            <w:r w:rsidRPr="00931714">
              <w:rPr>
                <w:rStyle w:val="af2"/>
                <w:noProof/>
              </w:rPr>
              <w:t>1.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如何将多个程序融合成需要的程序？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85F6F" w14:textId="4F5F9B02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50" w:history="1">
            <w:r w:rsidRPr="00931714">
              <w:rPr>
                <w:rStyle w:val="af2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软件如何控制设备的根本原理是什么？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1DB7F" w14:textId="17D38DF2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51" w:history="1">
            <w:r w:rsidRPr="00931714">
              <w:rPr>
                <w:rStyle w:val="af2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在build文件中，代码含义如何解释？例如头文件路径是什么意思？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E7D7D" w14:textId="04B9E656" w:rsidR="00376EC9" w:rsidRDefault="00376EC9">
          <w:pPr>
            <w:pStyle w:val="TOC3"/>
            <w:tabs>
              <w:tab w:val="left" w:pos="1260"/>
              <w:tab w:val="right" w:leader="dot" w:pos="8630"/>
            </w:tabs>
            <w:rPr>
              <w:noProof/>
              <w14:ligatures w14:val="standardContextual"/>
            </w:rPr>
          </w:pPr>
          <w:hyperlink w:anchor="_Toc155380352" w:history="1">
            <w:r w:rsidRPr="00931714">
              <w:rPr>
                <w:rStyle w:val="af2"/>
                <w:noProof/>
              </w:rPr>
              <w:t>4.</w:t>
            </w:r>
            <w:r>
              <w:rPr>
                <w:noProof/>
                <w14:ligatures w14:val="standardContextual"/>
              </w:rPr>
              <w:tab/>
            </w:r>
            <w:r w:rsidRPr="00931714">
              <w:rPr>
                <w:rStyle w:val="af2"/>
                <w:noProof/>
              </w:rPr>
              <w:t>如何解决编译错误？有时会出现一些未知原因的错误。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_Toc155380352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B65FA" w14:textId="497102E5" w:rsidR="00BE5560" w:rsidRDefault="000E30EF">
          <w:r>
            <w:fldChar w:fldCharType="end"/>
          </w:r>
        </w:p>
      </w:sdtContent>
    </w:sdt>
    <w:p w14:paraId="7E7671BC" w14:textId="77777777" w:rsidR="00BE5560" w:rsidRDefault="00BE5560" w:rsidP="00BE5560">
      <w:pPr>
        <w:pStyle w:val="ab"/>
        <w:ind w:firstLine="480"/>
        <w:jc w:val="center"/>
      </w:pPr>
    </w:p>
    <w:p w14:paraId="2D2BED16" w14:textId="77777777" w:rsidR="00BE5560" w:rsidRDefault="00BE5560">
      <w:pPr>
        <w:widowControl/>
        <w:jc w:val="left"/>
        <w:rPr>
          <w:rFonts w:eastAsia="黑体"/>
          <w:sz w:val="32"/>
        </w:rPr>
      </w:pPr>
      <w:bookmarkStart w:id="3" w:name="_Toc155163444"/>
      <w:r>
        <w:br w:type="page"/>
      </w:r>
    </w:p>
    <w:p w14:paraId="4C172EA3" w14:textId="7210481A" w:rsidR="00124AAA" w:rsidRDefault="00BE5560" w:rsidP="007F299D">
      <w:pPr>
        <w:pStyle w:val="a0"/>
      </w:pPr>
      <w:bookmarkStart w:id="4" w:name="_Toc155380321"/>
      <w:r>
        <w:rPr>
          <w:rFonts w:hint="eastAsia"/>
        </w:rPr>
        <w:lastRenderedPageBreak/>
        <w:t>学习知识</w:t>
      </w:r>
      <w:bookmarkEnd w:id="3"/>
      <w:bookmarkEnd w:id="4"/>
    </w:p>
    <w:p w14:paraId="4B37B8F8" w14:textId="72571E0F" w:rsidR="00737A3F" w:rsidRDefault="00737A3F" w:rsidP="00737A3F">
      <w:pPr>
        <w:pStyle w:val="a"/>
      </w:pPr>
      <w:bookmarkStart w:id="5" w:name="_Toc155380322"/>
      <w:r>
        <w:t xml:space="preserve">Sample </w:t>
      </w:r>
      <w:r>
        <w:rPr>
          <w:rFonts w:hint="eastAsia"/>
        </w:rPr>
        <w:t>内三个文件</w:t>
      </w:r>
      <w:bookmarkEnd w:id="5"/>
    </w:p>
    <w:p w14:paraId="2A6E623F" w14:textId="3A69B055" w:rsidR="00737A3F" w:rsidRDefault="00737A3F" w:rsidP="00737A3F">
      <w:pPr>
        <w:pStyle w:val="a1"/>
      </w:pPr>
      <w:bookmarkStart w:id="6" w:name="_Toc155380323"/>
      <w:r>
        <w:rPr>
          <w:rFonts w:hint="eastAsia"/>
        </w:rPr>
        <w:t>可执行文件</w:t>
      </w:r>
      <w:bookmarkEnd w:id="6"/>
    </w:p>
    <w:p w14:paraId="0A8B1DF2" w14:textId="0385AE0E" w:rsidR="00737A3F" w:rsidRDefault="00737A3F" w:rsidP="00737A3F">
      <w:pPr>
        <w:pStyle w:val="a1"/>
      </w:pPr>
      <w:bookmarkStart w:id="7" w:name="_Toc155380324"/>
      <w:r>
        <w:t>C</w:t>
      </w:r>
      <w:r>
        <w:rPr>
          <w:rFonts w:hint="eastAsia"/>
        </w:rPr>
        <w:t>语言文件</w:t>
      </w:r>
      <w:bookmarkEnd w:id="7"/>
    </w:p>
    <w:p w14:paraId="0544BC73" w14:textId="77777777" w:rsidR="006E0F3F" w:rsidRDefault="00737A3F" w:rsidP="006E0F3F">
      <w:pPr>
        <w:pStyle w:val="a1"/>
      </w:pPr>
      <w:bookmarkStart w:id="8" w:name="_Toc155380325"/>
      <w:r>
        <w:rPr>
          <w:rFonts w:hint="eastAsia"/>
        </w:rPr>
        <w:t>文档</w:t>
      </w:r>
      <w:bookmarkEnd w:id="8"/>
    </w:p>
    <w:p w14:paraId="7FF54FFC" w14:textId="4CE8424F" w:rsidR="00CA5267" w:rsidRDefault="006E0F3F" w:rsidP="006E0F3F">
      <w:r>
        <w:rPr>
          <w:noProof/>
        </w:rPr>
        <w:drawing>
          <wp:inline distT="0" distB="0" distL="0" distR="0" wp14:anchorId="47B722D5" wp14:editId="57C01421">
            <wp:extent cx="3124200" cy="679450"/>
            <wp:effectExtent l="0" t="0" r="0" b="6350"/>
            <wp:docPr id="162961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1573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B517" w14:textId="428F0A49" w:rsidR="00CA5267" w:rsidRDefault="006E0F3F" w:rsidP="006E0F3F">
      <w:pPr>
        <w:pStyle w:val="a"/>
      </w:pPr>
      <w:bookmarkStart w:id="9" w:name="_Toc155380326"/>
      <w:r>
        <w:rPr>
          <w:rFonts w:hint="eastAsia"/>
        </w:rPr>
        <w:t>创建自己的</w:t>
      </w:r>
      <w:r w:rsidR="000E30EF">
        <w:rPr>
          <w:rFonts w:hint="eastAsia"/>
        </w:rPr>
        <w:t>第一个</w:t>
      </w:r>
      <w:r>
        <w:rPr>
          <w:rFonts w:hint="eastAsia"/>
        </w:rPr>
        <w:t>文件</w:t>
      </w:r>
      <w:bookmarkEnd w:id="9"/>
    </w:p>
    <w:p w14:paraId="161BC129" w14:textId="4E468A9D" w:rsidR="00BE655A" w:rsidRDefault="005E2F1B" w:rsidP="00BE655A">
      <w:pPr>
        <w:pStyle w:val="a1"/>
        <w:numPr>
          <w:ilvl w:val="0"/>
          <w:numId w:val="11"/>
        </w:numPr>
      </w:pPr>
      <w:bookmarkStart w:id="10" w:name="_Toc155380327"/>
      <w:r>
        <w:rPr>
          <w:rFonts w:hint="eastAsia"/>
        </w:rPr>
        <w:t>创建文件夹</w:t>
      </w:r>
      <w:bookmarkEnd w:id="10"/>
    </w:p>
    <w:p w14:paraId="38BA3460" w14:textId="3146730E" w:rsidR="009B14FD" w:rsidRDefault="00997FAA" w:rsidP="002F230C">
      <w:r w:rsidRPr="002F230C">
        <w:rPr>
          <w:noProof/>
        </w:rPr>
        <w:drawing>
          <wp:inline distT="0" distB="0" distL="0" distR="0" wp14:anchorId="230A3670" wp14:editId="59D73CDB">
            <wp:extent cx="3194214" cy="666784"/>
            <wp:effectExtent l="0" t="0" r="6350" b="0"/>
            <wp:docPr id="1635198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8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EEB6" w14:textId="5E751433" w:rsidR="005E2F1B" w:rsidRDefault="005E2F1B" w:rsidP="00BE655A">
      <w:pPr>
        <w:pStyle w:val="a1"/>
      </w:pPr>
      <w:bookmarkStart w:id="11" w:name="_Toc155380328"/>
      <w:r>
        <w:rPr>
          <w:rFonts w:hint="eastAsia"/>
        </w:rPr>
        <w:t>创建文件下的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n</w:t>
      </w:r>
      <w:r>
        <w:rPr>
          <w:rFonts w:hint="eastAsia"/>
        </w:rPr>
        <w:t>文件</w:t>
      </w:r>
      <w:bookmarkEnd w:id="11"/>
    </w:p>
    <w:p w14:paraId="048F23B1" w14:textId="2E6295E4" w:rsidR="005E2F1B" w:rsidRDefault="005E2F1B" w:rsidP="00BE655A">
      <w:pPr>
        <w:pStyle w:val="a1"/>
      </w:pPr>
      <w:bookmarkStart w:id="12" w:name="_Toc155380329"/>
      <w:r>
        <w:rPr>
          <w:rFonts w:hint="eastAsia"/>
        </w:rPr>
        <w:t>复制头文件到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文件中</w:t>
      </w:r>
      <w:bookmarkEnd w:id="12"/>
    </w:p>
    <w:p w14:paraId="4F4CFB91" w14:textId="53959E0F" w:rsidR="005E2F1B" w:rsidRDefault="00997FAA" w:rsidP="002F230C">
      <w:r>
        <w:rPr>
          <w:noProof/>
        </w:rPr>
        <w:drawing>
          <wp:inline distT="0" distB="0" distL="0" distR="0" wp14:anchorId="2DDD9851" wp14:editId="2929205D">
            <wp:extent cx="4134062" cy="1136708"/>
            <wp:effectExtent l="0" t="0" r="0" b="6350"/>
            <wp:docPr id="1741551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51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A6CE" w14:textId="062D5B16" w:rsidR="004173EA" w:rsidRDefault="004173EA" w:rsidP="00BE655A">
      <w:pPr>
        <w:pStyle w:val="a1"/>
      </w:pPr>
      <w:bookmarkStart w:id="13" w:name="_Toc155380330"/>
      <w:r>
        <w:rPr>
          <w:rFonts w:hint="eastAsia"/>
        </w:rPr>
        <w:t>修改</w:t>
      </w:r>
      <w:r>
        <w:t xml:space="preserve">build </w:t>
      </w:r>
      <w:r>
        <w:rPr>
          <w:rFonts w:hint="eastAsia"/>
        </w:rPr>
        <w:t>文件</w:t>
      </w:r>
      <w:bookmarkEnd w:id="13"/>
    </w:p>
    <w:p w14:paraId="0BD5D4C9" w14:textId="7EEA3184" w:rsidR="004173EA" w:rsidRDefault="004173EA" w:rsidP="002F230C">
      <w:r>
        <w:rPr>
          <w:noProof/>
        </w:rPr>
        <w:lastRenderedPageBreak/>
        <w:drawing>
          <wp:inline distT="0" distB="0" distL="0" distR="0" wp14:anchorId="797A8B09" wp14:editId="6D34E2A9">
            <wp:extent cx="3403775" cy="4775445"/>
            <wp:effectExtent l="0" t="0" r="6350" b="6350"/>
            <wp:docPr id="20735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47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4F79" w14:textId="123F2C4B" w:rsidR="006E1DF8" w:rsidRDefault="006E1DF8" w:rsidP="00BE655A">
      <w:pPr>
        <w:pStyle w:val="a1"/>
      </w:pPr>
      <w:bookmarkStart w:id="14" w:name="_Toc155380331"/>
      <w:r>
        <w:rPr>
          <w:rFonts w:hint="eastAsia"/>
        </w:rPr>
        <w:t>修改函数</w:t>
      </w:r>
      <w:bookmarkEnd w:id="14"/>
    </w:p>
    <w:p w14:paraId="4CBE194D" w14:textId="7B43A0EC" w:rsidR="006E1DF8" w:rsidRDefault="006E1DF8" w:rsidP="002F230C">
      <w:r>
        <w:rPr>
          <w:noProof/>
        </w:rPr>
        <w:drawing>
          <wp:inline distT="0" distB="0" distL="0" distR="0" wp14:anchorId="6C817F5C" wp14:editId="3EFFCF8D">
            <wp:extent cx="3943553" cy="1479626"/>
            <wp:effectExtent l="0" t="0" r="0" b="6350"/>
            <wp:docPr id="41293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3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7D16" w14:textId="28729B5A" w:rsidR="003107EE" w:rsidRDefault="003107EE" w:rsidP="00BE655A">
      <w:pPr>
        <w:pStyle w:val="a1"/>
      </w:pPr>
      <w:bookmarkStart w:id="15" w:name="_Toc155380332"/>
      <w:r>
        <w:rPr>
          <w:rFonts w:hint="eastAsia"/>
        </w:rPr>
        <w:t>修改整的</w:t>
      </w:r>
      <w:r>
        <w:rPr>
          <w:rFonts w:hint="eastAsia"/>
        </w:rPr>
        <w:t>b</w:t>
      </w:r>
      <w:r>
        <w:t>uild</w:t>
      </w:r>
      <w:r>
        <w:rPr>
          <w:rFonts w:hint="eastAsia"/>
        </w:rPr>
        <w:t>文件</w:t>
      </w:r>
      <w:bookmarkEnd w:id="15"/>
    </w:p>
    <w:p w14:paraId="5C7771C1" w14:textId="25EC950C" w:rsidR="003107EE" w:rsidRDefault="003107EE" w:rsidP="002F230C">
      <w:r>
        <w:rPr>
          <w:noProof/>
        </w:rPr>
        <w:lastRenderedPageBreak/>
        <w:drawing>
          <wp:inline distT="0" distB="0" distL="0" distR="0" wp14:anchorId="001EB00D" wp14:editId="34548929">
            <wp:extent cx="3981655" cy="2101958"/>
            <wp:effectExtent l="0" t="0" r="0" b="0"/>
            <wp:docPr id="1544220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20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574A" w14:textId="421DC8A4" w:rsidR="000324B8" w:rsidRDefault="000324B8" w:rsidP="00BE655A">
      <w:pPr>
        <w:pStyle w:val="a1"/>
      </w:pPr>
      <w:bookmarkStart w:id="16" w:name="_Toc155380333"/>
      <w:r>
        <w:rPr>
          <w:rFonts w:hint="eastAsia"/>
        </w:rPr>
        <w:t>重新编译</w:t>
      </w:r>
      <w:bookmarkEnd w:id="16"/>
    </w:p>
    <w:p w14:paraId="3E36D3BE" w14:textId="7C2C35F3" w:rsidR="000324B8" w:rsidRDefault="000324B8" w:rsidP="000E30EF">
      <w:r>
        <w:rPr>
          <w:noProof/>
        </w:rPr>
        <w:drawing>
          <wp:inline distT="0" distB="0" distL="0" distR="0" wp14:anchorId="670CDDAE" wp14:editId="422EF014">
            <wp:extent cx="5486400" cy="3447415"/>
            <wp:effectExtent l="0" t="0" r="0" b="635"/>
            <wp:docPr id="532477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775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B189" w14:textId="0F29B54B" w:rsidR="000324B8" w:rsidRDefault="000324B8" w:rsidP="00BE655A">
      <w:pPr>
        <w:pStyle w:val="a1"/>
      </w:pPr>
      <w:bookmarkStart w:id="17" w:name="_Toc155380334"/>
      <w:r>
        <w:rPr>
          <w:rFonts w:hint="eastAsia"/>
        </w:rPr>
        <w:t>导出</w:t>
      </w:r>
      <w:r>
        <w:rPr>
          <w:rFonts w:hint="eastAsia"/>
        </w:rPr>
        <w:t>b</w:t>
      </w:r>
      <w:r>
        <w:t>in</w:t>
      </w:r>
      <w:r>
        <w:rPr>
          <w:rFonts w:hint="eastAsia"/>
        </w:rPr>
        <w:t>文件</w:t>
      </w:r>
      <w:bookmarkEnd w:id="17"/>
    </w:p>
    <w:p w14:paraId="5D85FA98" w14:textId="73BD782B" w:rsidR="000324B8" w:rsidRDefault="000324B8" w:rsidP="002F230C">
      <w:r>
        <w:rPr>
          <w:noProof/>
        </w:rPr>
        <w:lastRenderedPageBreak/>
        <w:drawing>
          <wp:inline distT="0" distB="0" distL="0" distR="0" wp14:anchorId="46B8045B" wp14:editId="685B4D79">
            <wp:extent cx="5486400" cy="3440430"/>
            <wp:effectExtent l="0" t="0" r="0" b="7620"/>
            <wp:docPr id="93966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5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CBCB" w14:textId="3C5D5106" w:rsidR="00E91332" w:rsidRDefault="00E91332" w:rsidP="00BE655A">
      <w:pPr>
        <w:pStyle w:val="a1"/>
      </w:pPr>
      <w:bookmarkStart w:id="18" w:name="_Toc155380335"/>
      <w:r>
        <w:rPr>
          <w:rFonts w:hint="eastAsia"/>
        </w:rPr>
        <w:t>用</w:t>
      </w:r>
      <w:r>
        <w:rPr>
          <w:rFonts w:hint="eastAsia"/>
        </w:rPr>
        <w:t>h</w:t>
      </w:r>
      <w:r>
        <w:t>iburn</w:t>
      </w:r>
      <w:r>
        <w:rPr>
          <w:rFonts w:hint="eastAsia"/>
        </w:rPr>
        <w:t>重新烧写</w:t>
      </w:r>
      <w:bookmarkEnd w:id="18"/>
    </w:p>
    <w:p w14:paraId="336A014F" w14:textId="521DBA63" w:rsidR="00E91332" w:rsidRDefault="0047051C" w:rsidP="002F230C">
      <w:r>
        <w:rPr>
          <w:noProof/>
        </w:rPr>
        <w:lastRenderedPageBreak/>
        <w:drawing>
          <wp:inline distT="0" distB="0" distL="0" distR="0" wp14:anchorId="59844A0B" wp14:editId="118CD571">
            <wp:extent cx="5486400" cy="6071870"/>
            <wp:effectExtent l="0" t="0" r="0" b="5080"/>
            <wp:docPr id="157548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81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313A" w14:textId="035E3D6B" w:rsidR="0047051C" w:rsidRDefault="00BE655A" w:rsidP="00BE655A">
      <w:pPr>
        <w:pStyle w:val="a1"/>
      </w:pPr>
      <w:bookmarkStart w:id="19" w:name="_Toc155380336"/>
      <w:r>
        <w:rPr>
          <w:rFonts w:hint="eastAsia"/>
        </w:rPr>
        <w:t>检查烧写结果</w:t>
      </w:r>
      <w:bookmarkEnd w:id="19"/>
    </w:p>
    <w:p w14:paraId="71F54A76" w14:textId="0FB4AB40" w:rsidR="00BE655A" w:rsidRDefault="00BE655A" w:rsidP="002F230C">
      <w:r>
        <w:rPr>
          <w:noProof/>
        </w:rPr>
        <w:lastRenderedPageBreak/>
        <w:drawing>
          <wp:inline distT="0" distB="0" distL="0" distR="0" wp14:anchorId="211A7E2F" wp14:editId="4DB9E59E">
            <wp:extent cx="5486400" cy="3447415"/>
            <wp:effectExtent l="0" t="0" r="0" b="635"/>
            <wp:docPr id="1129032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322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28A" w14:textId="70108EC5" w:rsidR="009B14FD" w:rsidRDefault="0061022E" w:rsidP="006E0F3F">
      <w:pPr>
        <w:pStyle w:val="a"/>
      </w:pPr>
      <w:bookmarkStart w:id="20" w:name="_Toc155380337"/>
      <w:r>
        <w:rPr>
          <w:rFonts w:hint="eastAsia"/>
        </w:rPr>
        <w:t>学习烧录一个可手动控制亮度的程序</w:t>
      </w:r>
      <w:bookmarkEnd w:id="20"/>
    </w:p>
    <w:p w14:paraId="7116478D" w14:textId="5698AA82" w:rsidR="0061022E" w:rsidRDefault="0061022E" w:rsidP="008D4072">
      <w:pPr>
        <w:pStyle w:val="a1"/>
        <w:numPr>
          <w:ilvl w:val="0"/>
          <w:numId w:val="12"/>
        </w:numPr>
      </w:pPr>
      <w:bookmarkStart w:id="21" w:name="_Toc155380338"/>
      <w:r>
        <w:rPr>
          <w:rFonts w:hint="eastAsia"/>
        </w:rPr>
        <w:t>学习文档</w:t>
      </w:r>
      <w:bookmarkEnd w:id="21"/>
    </w:p>
    <w:p w14:paraId="456CBB33" w14:textId="402FDDE0" w:rsidR="008D4072" w:rsidRDefault="008D4072" w:rsidP="008D4072">
      <w:r>
        <w:rPr>
          <w:noProof/>
        </w:rPr>
        <w:drawing>
          <wp:inline distT="0" distB="0" distL="0" distR="0" wp14:anchorId="075FC1A1" wp14:editId="3AF1074D">
            <wp:extent cx="5486400" cy="3298190"/>
            <wp:effectExtent l="0" t="0" r="0" b="0"/>
            <wp:docPr id="666865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52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3A66" w14:textId="3F4E32EE" w:rsidR="0061022E" w:rsidRDefault="008D4072" w:rsidP="008D4072">
      <w:pPr>
        <w:pStyle w:val="a1"/>
      </w:pPr>
      <w:bookmarkStart w:id="22" w:name="_Toc155380339"/>
      <w:r>
        <w:rPr>
          <w:rFonts w:hint="eastAsia"/>
        </w:rPr>
        <w:t>复制，改写代码</w:t>
      </w:r>
      <w:bookmarkEnd w:id="22"/>
    </w:p>
    <w:p w14:paraId="55047D3E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&lt;stdio.h&gt;</w:t>
      </w:r>
    </w:p>
    <w:p w14:paraId="284590A9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&lt;unistd.h&gt;</w:t>
      </w:r>
    </w:p>
    <w:p w14:paraId="0FCB74C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0B4B671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"ohos_init.h"</w:t>
      </w:r>
    </w:p>
    <w:p w14:paraId="66BE6F5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"cmsis_os2.h"</w:t>
      </w:r>
    </w:p>
    <w:p w14:paraId="32C226D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"wifiiot_pwm.h"</w:t>
      </w:r>
    </w:p>
    <w:p w14:paraId="5D599FF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"wifiiot_gpio.h"</w:t>
      </w:r>
    </w:p>
    <w:p w14:paraId="525B6D1F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#include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"wifiiot_gpio_ex.h"</w:t>
      </w:r>
    </w:p>
    <w:p w14:paraId="187631A7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095BA30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#define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PWM_TASK_STACK_SIZE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512</w:t>
      </w:r>
    </w:p>
    <w:p w14:paraId="1B89B80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B5200D"/>
          <w:kern w:val="0"/>
          <w:szCs w:val="21"/>
        </w:rPr>
        <w:t>#define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 xml:space="preserve"> PWM_TASK_PRIO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25</w:t>
      </w:r>
    </w:p>
    <w:p w14:paraId="0D64D941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static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 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int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20000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70EF52C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28467C2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static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 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F1_Pressed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char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arg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33167788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{</w:t>
      </w:r>
    </w:p>
    <w:p w14:paraId="7FF4642F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arg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5DB45FB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1000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6BC937C3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printf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8D407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,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16D21D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72B7DB17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}</w:t>
      </w:r>
    </w:p>
    <w:p w14:paraId="125D051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static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 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F2_Pressed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char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arg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1598B6B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{</w:t>
      </w:r>
    </w:p>
    <w:p w14:paraId="1EA589C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arg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4FA288B4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B5200D"/>
          <w:kern w:val="0"/>
          <w:szCs w:val="21"/>
        </w:rPr>
        <w:t>if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1000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0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2963483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-=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1000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60D561BB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printf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%d</w:t>
      </w:r>
      <w:r w:rsidRPr="008D407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,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75132C48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}</w:t>
      </w:r>
    </w:p>
    <w:p w14:paraId="7B96AED4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5EBDF1C7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static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ButtonExampleEntry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37F13563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{</w:t>
      </w:r>
    </w:p>
    <w:p w14:paraId="3B99E57E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GpioInit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();</w:t>
      </w:r>
    </w:p>
    <w:p w14:paraId="1A05D40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6CA43F2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初始化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LED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灯</w:t>
      </w:r>
    </w:p>
    <w:p w14:paraId="74169101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WIFI_IOT_IO_FUNC_GPIO_2_GPIO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0C5C03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5D6C94C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GpioSetDir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WIFI_IOT_GPIO_DIR_OUT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994DECE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4F343B0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初始化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F1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按键，设置为下降沿触发中断</w:t>
      </w:r>
    </w:p>
    <w:p w14:paraId="21C8A21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WIFI_IOT_IO_NAME_GPIO_11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WIFI_IOT_IO_FUNC_GPIO_11_GPIO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8FEB7C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4EDC1C7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GpioSetDir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WIFI_IOT_IO_NAME_GPIO_11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WIFI_IOT_GPIO_DIR_IN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6D3CC14B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IoSetPull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WIFI_IOT_IO_NAME_GPIO_11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WIFI_IOT_IO_PULL_UP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4ED03FB3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GpioRegisterIsrFunc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WIFI_IOT_IO_NAME_GPIO_11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WIFI_IOT_INT_TYPE_EDGE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WIFI_IOT_GPIO_EDGE_FALL_LEVEL_LOW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F1_Pressed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6288DC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初始化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F2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按键，设置为下降沿触发中断</w:t>
      </w:r>
    </w:p>
    <w:p w14:paraId="7CD38CF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WIFI_IOT_IO_FUNC_GPIO_12_GPIO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5AD2D33D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GpioSetDir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WIFI_IOT_GPIO_DIR_IN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64FEB55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lastRenderedPageBreak/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IoSetPull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WIFI_IOT_IO_PULL_UP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1A7F667B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GpioRegisterIsrFunc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WIFI_IOT_IO_NAME_GPIO_12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WIFI_IOT_INT_TYPE_EDGE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WIFI_IOT_GPIO_EDGE_FALL_LEVEL_LOW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F2_Pressed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248B460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初始化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GPIO</w:t>
      </w:r>
    </w:p>
    <w:p w14:paraId="0E0AC0CE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GpioInit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();</w:t>
      </w:r>
    </w:p>
    <w:p w14:paraId="4D936A23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设置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GPIO_2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引脚复用功能为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PWM</w:t>
      </w:r>
    </w:p>
    <w:p w14:paraId="2B5BAF9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IoSetFunc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WIFI_IOT_IO_FUNC_GPIO_2_PWM2_OUT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776CC6E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设置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GPIO_2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引脚为输出模式</w:t>
      </w:r>
    </w:p>
    <w:p w14:paraId="2317F7A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GpioSetDir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WIFI_IOT_IO_NAME_GPIO_2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WIFI_IOT_GPIO_DIR_OUT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6984398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//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初始化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PWM2</w:t>
      </w:r>
      <w:r w:rsidRPr="008D4072">
        <w:rPr>
          <w:rFonts w:ascii="Consolas" w:eastAsia="宋体" w:hAnsi="Consolas" w:cs="宋体"/>
          <w:color w:val="515151"/>
          <w:kern w:val="0"/>
          <w:szCs w:val="21"/>
        </w:rPr>
        <w:t>端口</w:t>
      </w:r>
    </w:p>
    <w:p w14:paraId="109EC50F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PwmInit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WIFI_IOT_PWM_PORT_PWM2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35FA96F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B5200D"/>
          <w:kern w:val="0"/>
          <w:szCs w:val="21"/>
        </w:rPr>
        <w:t>while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1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697E0BEB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{</w:t>
      </w:r>
    </w:p>
    <w:p w14:paraId="239C2B3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       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PwmStart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2715D"/>
          <w:kern w:val="0"/>
          <w:szCs w:val="21"/>
        </w:rPr>
        <w:t>WIFI_IOT_PWM_PORT_PWM2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40000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39318ABC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}</w:t>
      </w:r>
    </w:p>
    <w:p w14:paraId="3CA40DE9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}</w:t>
      </w:r>
    </w:p>
    <w:p w14:paraId="7CB685A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013221A0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static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PWMExampleEntry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void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7B40B563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{</w:t>
      </w:r>
    </w:p>
    <w:p w14:paraId="7C7B94FE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185E73"/>
          <w:kern w:val="0"/>
          <w:szCs w:val="21"/>
        </w:rPr>
        <w:t>osThreadAttr_t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2C0FCD9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name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"ButtonExampleEntry"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754EA9F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attr_bits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0U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65DB4497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cb_mem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27E3495F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cb_size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0U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5582864B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stack_mem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0B66E1B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stack_size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512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04EDBD44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.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priority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96D48"/>
          <w:kern w:val="0"/>
          <w:szCs w:val="21"/>
        </w:rPr>
        <w:t>25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;</w:t>
      </w:r>
    </w:p>
    <w:p w14:paraId="2F828B62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3E29F27D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</w:t>
      </w:r>
      <w:r w:rsidRPr="008D4072">
        <w:rPr>
          <w:rFonts w:ascii="Consolas" w:eastAsia="宋体" w:hAnsi="Consolas" w:cs="宋体"/>
          <w:color w:val="B5200D"/>
          <w:kern w:val="0"/>
          <w:szCs w:val="21"/>
        </w:rPr>
        <w:t>if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(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osThreadNew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((</w:t>
      </w:r>
      <w:r w:rsidRPr="008D4072">
        <w:rPr>
          <w:rFonts w:ascii="Consolas" w:eastAsia="宋体" w:hAnsi="Consolas" w:cs="宋体"/>
          <w:color w:val="185E73"/>
          <w:kern w:val="0"/>
          <w:szCs w:val="21"/>
        </w:rPr>
        <w:t>osThreadFunc_t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ButtonExampleEntry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,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8D4072">
        <w:rPr>
          <w:rFonts w:ascii="Consolas" w:eastAsia="宋体" w:hAnsi="Consolas" w:cs="宋体"/>
          <w:color w:val="001080"/>
          <w:kern w:val="0"/>
          <w:szCs w:val="21"/>
        </w:rPr>
        <w:t>attr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) </w:t>
      </w:r>
      <w:r w:rsidRPr="008D4072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 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NULL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</w:t>
      </w:r>
    </w:p>
    <w:p w14:paraId="6A486E9D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{</w:t>
      </w:r>
    </w:p>
    <w:p w14:paraId="77C868A1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 xml:space="preserve">        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printf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"Falied to create ButtonExampleEntry!</w:t>
      </w:r>
      <w:r w:rsidRPr="008D407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8D4072">
        <w:rPr>
          <w:rFonts w:ascii="Consolas" w:eastAsia="宋体" w:hAnsi="Consolas" w:cs="宋体"/>
          <w:color w:val="0F4A85"/>
          <w:kern w:val="0"/>
          <w:szCs w:val="21"/>
        </w:rPr>
        <w:t>"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5E62E265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    }</w:t>
      </w:r>
    </w:p>
    <w:p w14:paraId="12942AE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292929"/>
          <w:kern w:val="0"/>
          <w:szCs w:val="21"/>
        </w:rPr>
        <w:t>}</w:t>
      </w:r>
    </w:p>
    <w:p w14:paraId="593F0DE6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</w:p>
    <w:p w14:paraId="630527EA" w14:textId="77777777" w:rsidR="008D4072" w:rsidRPr="008D4072" w:rsidRDefault="008D4072" w:rsidP="008D407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292929"/>
          <w:kern w:val="0"/>
          <w:szCs w:val="21"/>
        </w:rPr>
      </w:pPr>
      <w:r w:rsidRPr="008D4072">
        <w:rPr>
          <w:rFonts w:ascii="Consolas" w:eastAsia="宋体" w:hAnsi="Consolas" w:cs="宋体"/>
          <w:color w:val="0F4A85"/>
          <w:kern w:val="0"/>
          <w:szCs w:val="21"/>
        </w:rPr>
        <w:t>APP_FEATURE_INIT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(</w:t>
      </w:r>
      <w:r w:rsidRPr="008D4072">
        <w:rPr>
          <w:rFonts w:ascii="Consolas" w:eastAsia="宋体" w:hAnsi="Consolas" w:cs="宋体"/>
          <w:color w:val="5E2CBC"/>
          <w:kern w:val="0"/>
          <w:szCs w:val="21"/>
        </w:rPr>
        <w:t>PWMExampleEntry</w:t>
      </w:r>
      <w:r w:rsidRPr="008D4072">
        <w:rPr>
          <w:rFonts w:ascii="Consolas" w:eastAsia="宋体" w:hAnsi="Consolas" w:cs="宋体"/>
          <w:color w:val="292929"/>
          <w:kern w:val="0"/>
          <w:szCs w:val="21"/>
        </w:rPr>
        <w:t>);</w:t>
      </w:r>
    </w:p>
    <w:p w14:paraId="6BBF5BBB" w14:textId="19E740AA" w:rsidR="008D4072" w:rsidRDefault="008D4072" w:rsidP="008D4072">
      <w:pPr>
        <w:pStyle w:val="a1"/>
      </w:pPr>
      <w:bookmarkStart w:id="23" w:name="_Toc155380340"/>
      <w:r>
        <w:rPr>
          <w:rFonts w:hint="eastAsia"/>
        </w:rPr>
        <w:t>烧入程序</w:t>
      </w:r>
      <w:bookmarkEnd w:id="23"/>
    </w:p>
    <w:p w14:paraId="42F5FDA4" w14:textId="3A2B9C6A" w:rsidR="007F299D" w:rsidRDefault="00124AAA" w:rsidP="00124AAA">
      <w:pPr>
        <w:widowControl/>
        <w:jc w:val="left"/>
      </w:pPr>
      <w:r>
        <w:br w:type="page"/>
      </w:r>
      <w:r w:rsidR="00A068D9">
        <w:rPr>
          <w:noProof/>
        </w:rPr>
        <w:lastRenderedPageBreak/>
        <w:drawing>
          <wp:inline distT="0" distB="0" distL="0" distR="0" wp14:anchorId="361C68A6" wp14:editId="726E3D40">
            <wp:extent cx="5486400" cy="6071870"/>
            <wp:effectExtent l="0" t="0" r="0" b="5080"/>
            <wp:docPr id="33140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084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FDBB" w14:textId="0C003E9B" w:rsidR="008D4072" w:rsidRPr="008A3C50" w:rsidRDefault="008D4072" w:rsidP="008D4072">
      <w:pPr>
        <w:pStyle w:val="a1"/>
        <w:rPr>
          <w:sz w:val="32"/>
        </w:rPr>
      </w:pPr>
      <w:bookmarkStart w:id="24" w:name="_Toc155380341"/>
      <w:r>
        <w:rPr>
          <w:rFonts w:hint="eastAsia"/>
        </w:rPr>
        <w:t>硬件检测</w:t>
      </w:r>
      <w:bookmarkEnd w:id="24"/>
    </w:p>
    <w:p w14:paraId="74A88ECE" w14:textId="1CE4838B" w:rsidR="008A3C50" w:rsidRDefault="008A3C50" w:rsidP="008A3C5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04567D3" wp14:editId="52219266">
            <wp:extent cx="4619625" cy="8221345"/>
            <wp:effectExtent l="0" t="0" r="9525" b="8255"/>
            <wp:docPr id="164792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15366" w14:textId="2B88D1D8" w:rsidR="008A3C50" w:rsidRDefault="008A3C50" w:rsidP="008A3C50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5887CF66" wp14:editId="52B70402">
            <wp:extent cx="4619625" cy="8221345"/>
            <wp:effectExtent l="0" t="0" r="9525" b="8255"/>
            <wp:docPr id="2535375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1950" w14:textId="6FE13072" w:rsidR="008A3C50" w:rsidRDefault="008A3C50" w:rsidP="008A3C50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 wp14:anchorId="4FBB76CF" wp14:editId="2D0C7A27">
            <wp:extent cx="4619625" cy="8221345"/>
            <wp:effectExtent l="0" t="0" r="9525" b="8255"/>
            <wp:docPr id="13849402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A4CD" w14:textId="520F7402" w:rsidR="000449DF" w:rsidRPr="00C1312A" w:rsidRDefault="000449DF" w:rsidP="008A3C5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5E255A8" wp14:editId="46FCDB35">
            <wp:extent cx="4508732" cy="7175869"/>
            <wp:effectExtent l="0" t="0" r="6350" b="6350"/>
            <wp:docPr id="50399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98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717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EB2F" w14:textId="32DD38A8" w:rsidR="00C1312A" w:rsidRPr="00124AAA" w:rsidRDefault="00C1312A" w:rsidP="00C1312A"/>
    <w:p w14:paraId="7512237A" w14:textId="66C75F25" w:rsidR="00124AAA" w:rsidRDefault="00BE5560" w:rsidP="007F299D">
      <w:pPr>
        <w:pStyle w:val="a0"/>
      </w:pPr>
      <w:bookmarkStart w:id="25" w:name="_Toc155163445"/>
      <w:bookmarkStart w:id="26" w:name="_Toc155380342"/>
      <w:r>
        <w:rPr>
          <w:rFonts w:hint="eastAsia"/>
        </w:rPr>
        <w:t>学习收获</w:t>
      </w:r>
      <w:bookmarkEnd w:id="25"/>
      <w:bookmarkEnd w:id="26"/>
    </w:p>
    <w:p w14:paraId="3195F8B6" w14:textId="77777777" w:rsidR="007729A5" w:rsidRPr="007729A5" w:rsidRDefault="007729A5" w:rsidP="007729A5">
      <w:pPr>
        <w:pStyle w:val="a"/>
        <w:numPr>
          <w:ilvl w:val="0"/>
          <w:numId w:val="14"/>
        </w:numPr>
      </w:pPr>
      <w:bookmarkStart w:id="27" w:name="_Toc155380343"/>
      <w:r w:rsidRPr="007729A5">
        <w:t>学习了</w:t>
      </w:r>
      <w:r w:rsidRPr="007729A5">
        <w:t>vscode</w:t>
      </w:r>
      <w:r w:rsidRPr="007729A5">
        <w:t>的</w:t>
      </w:r>
      <w:r w:rsidRPr="007729A5">
        <w:t>sample</w:t>
      </w:r>
      <w:r w:rsidRPr="007729A5">
        <w:t>文件</w:t>
      </w:r>
      <w:bookmarkEnd w:id="27"/>
    </w:p>
    <w:p w14:paraId="78B16967" w14:textId="6169C420" w:rsidR="007729A5" w:rsidRDefault="007729A5" w:rsidP="007729A5">
      <w:pPr>
        <w:pStyle w:val="ab"/>
        <w:ind w:firstLine="480"/>
      </w:pPr>
      <w:r>
        <w:lastRenderedPageBreak/>
        <w:t>通过学习</w:t>
      </w:r>
      <w:r>
        <w:t>vscode</w:t>
      </w:r>
      <w:r>
        <w:t>的</w:t>
      </w:r>
      <w:r>
        <w:t>sample</w:t>
      </w:r>
      <w:r>
        <w:t>文件，我了解了如何配置开发环境和使用已有的代码模板。这些代码模板包含了一些常见的功能和库，方便我快速开发应用。</w:t>
      </w:r>
    </w:p>
    <w:p w14:paraId="1063177B" w14:textId="77777777" w:rsidR="007729A5" w:rsidRDefault="007729A5" w:rsidP="007729A5">
      <w:pPr>
        <w:pStyle w:val="a"/>
      </w:pPr>
      <w:bookmarkStart w:id="28" w:name="_Toc155380344"/>
      <w:r>
        <w:t>创建了自己的</w:t>
      </w:r>
      <w:r>
        <w:t>helloworld</w:t>
      </w:r>
      <w:r>
        <w:t>文件</w:t>
      </w:r>
      <w:bookmarkEnd w:id="28"/>
    </w:p>
    <w:p w14:paraId="4925942C" w14:textId="1984A2B7" w:rsidR="007729A5" w:rsidRDefault="007729A5" w:rsidP="007729A5">
      <w:pPr>
        <w:pStyle w:val="ab"/>
        <w:ind w:firstLine="480"/>
      </w:pPr>
      <w:r>
        <w:t>在使用</w:t>
      </w:r>
      <w:r>
        <w:t>sample</w:t>
      </w:r>
      <w:r>
        <w:t>文件的基础上，我创建了自己的</w:t>
      </w:r>
      <w:r>
        <w:t>helloworld</w:t>
      </w:r>
      <w:r>
        <w:t>文件，并成功编写出了第一个程序。这是硬件编程的第一步，也标志着我开始了自己的硬件编程之旅。</w:t>
      </w:r>
    </w:p>
    <w:p w14:paraId="0FC5F547" w14:textId="77777777" w:rsidR="007729A5" w:rsidRDefault="007729A5" w:rsidP="007729A5">
      <w:pPr>
        <w:pStyle w:val="a"/>
      </w:pPr>
      <w:bookmarkStart w:id="29" w:name="_Toc155380345"/>
      <w:r>
        <w:t>实现了对小熊派硬件设备的控制</w:t>
      </w:r>
      <w:bookmarkEnd w:id="29"/>
    </w:p>
    <w:p w14:paraId="41B22A49" w14:textId="453EA829" w:rsidR="007729A5" w:rsidRDefault="007729A5" w:rsidP="007729A5">
      <w:pPr>
        <w:pStyle w:val="ab"/>
        <w:ind w:firstLine="480"/>
      </w:pPr>
      <w:r>
        <w:t>通过学习示例文档和使用模板，我掌握了如何自由控制小熊派硬件设备。这使得我可以使用代码实现各种功能，如</w:t>
      </w:r>
      <w:r>
        <w:t>LED</w:t>
      </w:r>
      <w:r>
        <w:t>灯、温度传感器等。</w:t>
      </w:r>
    </w:p>
    <w:p w14:paraId="3F7641F6" w14:textId="36CD3E07" w:rsidR="007729A5" w:rsidRDefault="007729A5" w:rsidP="007729A5">
      <w:pPr>
        <w:pStyle w:val="a"/>
      </w:pPr>
      <w:bookmarkStart w:id="30" w:name="_Toc155380346"/>
      <w:r>
        <w:t>了解了示例文档的重要性</w:t>
      </w:r>
      <w:bookmarkEnd w:id="30"/>
    </w:p>
    <w:p w14:paraId="6B0D053D" w14:textId="385F6A1A" w:rsidR="007729A5" w:rsidRDefault="007729A5" w:rsidP="007729A5">
      <w:pPr>
        <w:pStyle w:val="ab"/>
        <w:ind w:firstLine="480"/>
      </w:pPr>
      <w:r>
        <w:t>学习示例文档可以帮助我快速上手，理解代码的工作原理和使用方法。示例文档中包含了常见的问题解答和最佳实践，让我更加深入地理解相关技术。</w:t>
      </w:r>
    </w:p>
    <w:p w14:paraId="656B8CB0" w14:textId="77777777" w:rsidR="007729A5" w:rsidRDefault="007729A5" w:rsidP="007729A5">
      <w:pPr>
        <w:pStyle w:val="a"/>
      </w:pPr>
      <w:bookmarkStart w:id="31" w:name="_Toc155380347"/>
      <w:r>
        <w:t>培养了条理性思维</w:t>
      </w:r>
      <w:bookmarkEnd w:id="31"/>
    </w:p>
    <w:p w14:paraId="6D8EE361" w14:textId="4F575BDA" w:rsidR="007729A5" w:rsidRDefault="007729A5" w:rsidP="007729A5">
      <w:pPr>
        <w:pStyle w:val="ab"/>
        <w:ind w:firstLine="480"/>
      </w:pPr>
      <w:r>
        <w:t>在学习过程中，我需要按照一定的顺序学习和实践，这培养了我的条理性思维。这将有助于我更加有效地学习和掌握技能。</w:t>
      </w:r>
    </w:p>
    <w:p w14:paraId="1DB5E193" w14:textId="77777777" w:rsidR="007729A5" w:rsidRDefault="007729A5" w:rsidP="007729A5">
      <w:pPr>
        <w:pStyle w:val="ab"/>
        <w:ind w:firstLine="480"/>
      </w:pPr>
      <w:r>
        <w:t>总之，通过以上的学习，我已经掌握了硬件编程的基本知识和技能，并且学会了如何使用示例文档和代码模板来快速开发应用。这是一个非常好的开始，希望我可以继续努力学习，不断提升自己的技能水平。</w:t>
      </w:r>
    </w:p>
    <w:p w14:paraId="74AB32C3" w14:textId="578DA2AA" w:rsidR="00BE5560" w:rsidRPr="00124AAA" w:rsidRDefault="00124AAA" w:rsidP="00124AAA">
      <w:pPr>
        <w:widowControl/>
        <w:jc w:val="left"/>
        <w:rPr>
          <w:rFonts w:eastAsia="黑体"/>
          <w:sz w:val="32"/>
        </w:rPr>
      </w:pPr>
      <w:r>
        <w:br w:type="page"/>
      </w:r>
    </w:p>
    <w:p w14:paraId="5F8E0890" w14:textId="48B81DB3" w:rsidR="00BE5560" w:rsidRDefault="00BE5560" w:rsidP="007F299D">
      <w:pPr>
        <w:pStyle w:val="a0"/>
      </w:pPr>
      <w:bookmarkStart w:id="32" w:name="_Toc155163446"/>
      <w:bookmarkStart w:id="33" w:name="_Toc155380348"/>
      <w:r>
        <w:rPr>
          <w:rFonts w:hint="eastAsia"/>
        </w:rPr>
        <w:lastRenderedPageBreak/>
        <w:t>待答疑的问题</w:t>
      </w:r>
      <w:bookmarkEnd w:id="32"/>
      <w:bookmarkEnd w:id="33"/>
    </w:p>
    <w:p w14:paraId="323B0B94" w14:textId="77777777" w:rsidR="00DC4FC2" w:rsidRPr="00DC4FC2" w:rsidRDefault="00DC4FC2" w:rsidP="00DC4FC2">
      <w:pPr>
        <w:pStyle w:val="a"/>
        <w:numPr>
          <w:ilvl w:val="0"/>
          <w:numId w:val="16"/>
        </w:numPr>
      </w:pPr>
      <w:bookmarkStart w:id="34" w:name="_Toc155380349"/>
      <w:r w:rsidRPr="00DC4FC2">
        <w:t>如何将多个程序融合成需要的程序？</w:t>
      </w:r>
      <w:bookmarkEnd w:id="34"/>
    </w:p>
    <w:p w14:paraId="1E380675" w14:textId="77777777" w:rsidR="00DC4FC2" w:rsidRPr="00DC4FC2" w:rsidRDefault="00DC4FC2" w:rsidP="00DC4FC2">
      <w:pPr>
        <w:pStyle w:val="a"/>
      </w:pPr>
      <w:bookmarkStart w:id="35" w:name="_Toc155380350"/>
      <w:r w:rsidRPr="00DC4FC2">
        <w:t>软件如何控制设备的根本原理是什么？</w:t>
      </w:r>
      <w:bookmarkEnd w:id="35"/>
    </w:p>
    <w:p w14:paraId="665C7A3D" w14:textId="77777777" w:rsidR="00DC4FC2" w:rsidRPr="00DC4FC2" w:rsidRDefault="00DC4FC2" w:rsidP="00DC4FC2">
      <w:pPr>
        <w:pStyle w:val="a"/>
      </w:pPr>
      <w:bookmarkStart w:id="36" w:name="_Toc155380351"/>
      <w:r w:rsidRPr="00DC4FC2">
        <w:t>在</w:t>
      </w:r>
      <w:r w:rsidRPr="00DC4FC2">
        <w:t>build</w:t>
      </w:r>
      <w:r w:rsidRPr="00DC4FC2">
        <w:t>文件中，代码含义如何解释？例如头文件路径是什么意思？</w:t>
      </w:r>
      <w:bookmarkEnd w:id="36"/>
    </w:p>
    <w:p w14:paraId="04CA57CC" w14:textId="77777777" w:rsidR="00DC4FC2" w:rsidRPr="00DC4FC2" w:rsidRDefault="00DC4FC2" w:rsidP="00DC4FC2">
      <w:pPr>
        <w:pStyle w:val="a"/>
      </w:pPr>
      <w:bookmarkStart w:id="37" w:name="_Toc155380352"/>
      <w:r w:rsidRPr="00DC4FC2">
        <w:t>如何解决编译错误？有时会出现一些未知原因的错误。</w:t>
      </w:r>
      <w:bookmarkEnd w:id="37"/>
    </w:p>
    <w:bookmarkEnd w:id="1"/>
    <w:p w14:paraId="07A3D9F8" w14:textId="77777777" w:rsidR="00BE5560" w:rsidRPr="00DC4FC2" w:rsidRDefault="00BE5560" w:rsidP="00BE5560">
      <w:pPr>
        <w:pStyle w:val="a0"/>
        <w:numPr>
          <w:ilvl w:val="0"/>
          <w:numId w:val="0"/>
        </w:numPr>
        <w:ind w:left="900" w:hanging="420"/>
      </w:pPr>
    </w:p>
    <w:sectPr w:rsidR="00BE5560" w:rsidRPr="00DC4FC2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B6BEC0" w14:textId="77777777" w:rsidR="00221FA2" w:rsidRDefault="00221FA2" w:rsidP="00212772">
      <w:r>
        <w:separator/>
      </w:r>
    </w:p>
  </w:endnote>
  <w:endnote w:type="continuationSeparator" w:id="0">
    <w:p w14:paraId="2415C714" w14:textId="77777777" w:rsidR="00221FA2" w:rsidRDefault="00221FA2" w:rsidP="002127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FAF36" w14:textId="77777777" w:rsidR="00221FA2" w:rsidRDefault="00221FA2" w:rsidP="00212772">
      <w:r>
        <w:separator/>
      </w:r>
    </w:p>
  </w:footnote>
  <w:footnote w:type="continuationSeparator" w:id="0">
    <w:p w14:paraId="44784B12" w14:textId="77777777" w:rsidR="00221FA2" w:rsidRDefault="00221FA2" w:rsidP="002127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52BB6"/>
    <w:multiLevelType w:val="multilevel"/>
    <w:tmpl w:val="50149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730622"/>
    <w:multiLevelType w:val="hybridMultilevel"/>
    <w:tmpl w:val="ABB01A9E"/>
    <w:lvl w:ilvl="0" w:tplc="0F743D9E">
      <w:start w:val="1"/>
      <w:numFmt w:val="decimal"/>
      <w:pStyle w:val="a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" w15:restartNumberingAfterBreak="0">
    <w:nsid w:val="37F60A5D"/>
    <w:multiLevelType w:val="hybridMultilevel"/>
    <w:tmpl w:val="187A4326"/>
    <w:lvl w:ilvl="0" w:tplc="78C80EA6">
      <w:start w:val="1"/>
      <w:numFmt w:val="chineseCountingThousand"/>
      <w:pStyle w:val="a0"/>
      <w:lvlText w:val="%1、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3FE60E63"/>
    <w:multiLevelType w:val="multilevel"/>
    <w:tmpl w:val="F8B25074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40" w:hanging="420"/>
      </w:pPr>
      <w:rPr>
        <w:rFonts w:hint="eastAsia"/>
      </w:rPr>
    </w:lvl>
    <w:lvl w:ilvl="2">
      <w:start w:val="1"/>
      <w:numFmt w:val="decimal"/>
      <w:lvlText w:val="%3)"/>
      <w:lvlJc w:val="right"/>
      <w:pPr>
        <w:ind w:left="1260" w:hanging="420"/>
      </w:pPr>
      <w:rPr>
        <w:rFonts w:hint="eastAsia"/>
      </w:rPr>
    </w:lvl>
    <w:lvl w:ilvl="3">
      <w:start w:val="1"/>
      <w:numFmt w:val="upperRoman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bullet"/>
      <w:lvlText w:val=""/>
      <w:lvlJc w:val="left"/>
      <w:pPr>
        <w:ind w:left="2520" w:hanging="420"/>
      </w:pPr>
      <w:rPr>
        <w:rFonts w:ascii="Symbol" w:hAnsi="Symbol" w:hint="default"/>
        <w:color w:val="auto"/>
      </w:rPr>
    </w:lvl>
    <w:lvl w:ilvl="6">
      <w:start w:val="1"/>
      <w:numFmt w:val="bullet"/>
      <w:lvlText w:val=""/>
      <w:lvlJc w:val="left"/>
      <w:pPr>
        <w:ind w:left="2940" w:hanging="420"/>
      </w:pPr>
      <w:rPr>
        <w:rFonts w:ascii="Symbol" w:hAnsi="Symbol" w:hint="default"/>
        <w:color w:val="auto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4" w15:restartNumberingAfterBreak="0">
    <w:nsid w:val="512F308B"/>
    <w:multiLevelType w:val="multilevel"/>
    <w:tmpl w:val="08DAD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B84BA5"/>
    <w:multiLevelType w:val="hybridMultilevel"/>
    <w:tmpl w:val="FE22EA9E"/>
    <w:lvl w:ilvl="0" w:tplc="377E5250">
      <w:start w:val="1"/>
      <w:numFmt w:val="decimal"/>
      <w:pStyle w:val="a1"/>
      <w:lvlText w:val="%1)"/>
      <w:lvlJc w:val="lef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 w16cid:durableId="1814252401">
    <w:abstractNumId w:val="3"/>
  </w:num>
  <w:num w:numId="2" w16cid:durableId="922375087">
    <w:abstractNumId w:val="2"/>
  </w:num>
  <w:num w:numId="3" w16cid:durableId="1382972461">
    <w:abstractNumId w:val="1"/>
  </w:num>
  <w:num w:numId="4" w16cid:durableId="341050871">
    <w:abstractNumId w:val="5"/>
  </w:num>
  <w:num w:numId="5" w16cid:durableId="147329550">
    <w:abstractNumId w:val="2"/>
  </w:num>
  <w:num w:numId="6" w16cid:durableId="1678270650">
    <w:abstractNumId w:val="1"/>
  </w:num>
  <w:num w:numId="7" w16cid:durableId="1089931266">
    <w:abstractNumId w:val="5"/>
  </w:num>
  <w:num w:numId="8" w16cid:durableId="763497756">
    <w:abstractNumId w:val="2"/>
  </w:num>
  <w:num w:numId="9" w16cid:durableId="1279796641">
    <w:abstractNumId w:val="1"/>
  </w:num>
  <w:num w:numId="10" w16cid:durableId="1378967854">
    <w:abstractNumId w:val="5"/>
  </w:num>
  <w:num w:numId="11" w16cid:durableId="1339507337">
    <w:abstractNumId w:val="5"/>
    <w:lvlOverride w:ilvl="0">
      <w:startOverride w:val="1"/>
    </w:lvlOverride>
  </w:num>
  <w:num w:numId="12" w16cid:durableId="429785658">
    <w:abstractNumId w:val="5"/>
    <w:lvlOverride w:ilvl="0">
      <w:startOverride w:val="1"/>
    </w:lvlOverride>
  </w:num>
  <w:num w:numId="13" w16cid:durableId="713650635">
    <w:abstractNumId w:val="4"/>
  </w:num>
  <w:num w:numId="14" w16cid:durableId="1637492807">
    <w:abstractNumId w:val="1"/>
    <w:lvlOverride w:ilvl="0">
      <w:startOverride w:val="1"/>
    </w:lvlOverride>
  </w:num>
  <w:num w:numId="15" w16cid:durableId="1325552387">
    <w:abstractNumId w:val="0"/>
  </w:num>
  <w:num w:numId="16" w16cid:durableId="1491871166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F25"/>
    <w:rsid w:val="00025ACA"/>
    <w:rsid w:val="000324B8"/>
    <w:rsid w:val="000449DF"/>
    <w:rsid w:val="000473D5"/>
    <w:rsid w:val="00050078"/>
    <w:rsid w:val="000A7F25"/>
    <w:rsid w:val="000E30EF"/>
    <w:rsid w:val="00124AAA"/>
    <w:rsid w:val="001955C5"/>
    <w:rsid w:val="001D1CF7"/>
    <w:rsid w:val="00212197"/>
    <w:rsid w:val="00212772"/>
    <w:rsid w:val="00221FA2"/>
    <w:rsid w:val="00275852"/>
    <w:rsid w:val="002C303C"/>
    <w:rsid w:val="002F230C"/>
    <w:rsid w:val="003107EE"/>
    <w:rsid w:val="00376EC9"/>
    <w:rsid w:val="00391343"/>
    <w:rsid w:val="004173EA"/>
    <w:rsid w:val="0047051C"/>
    <w:rsid w:val="005749E4"/>
    <w:rsid w:val="005E2F1B"/>
    <w:rsid w:val="005F78AE"/>
    <w:rsid w:val="0061022E"/>
    <w:rsid w:val="006E0F3F"/>
    <w:rsid w:val="006E1DF8"/>
    <w:rsid w:val="006E51B4"/>
    <w:rsid w:val="00737A3F"/>
    <w:rsid w:val="007617C5"/>
    <w:rsid w:val="007729A5"/>
    <w:rsid w:val="007F299D"/>
    <w:rsid w:val="008A3C50"/>
    <w:rsid w:val="008D4072"/>
    <w:rsid w:val="008F25FA"/>
    <w:rsid w:val="009713C7"/>
    <w:rsid w:val="00997FAA"/>
    <w:rsid w:val="009B14FD"/>
    <w:rsid w:val="00A068D9"/>
    <w:rsid w:val="00A2283F"/>
    <w:rsid w:val="00A941F0"/>
    <w:rsid w:val="00AB160F"/>
    <w:rsid w:val="00AC0CC4"/>
    <w:rsid w:val="00AE4028"/>
    <w:rsid w:val="00B737D0"/>
    <w:rsid w:val="00BA7364"/>
    <w:rsid w:val="00BE5560"/>
    <w:rsid w:val="00BE655A"/>
    <w:rsid w:val="00C1312A"/>
    <w:rsid w:val="00C76866"/>
    <w:rsid w:val="00CA5267"/>
    <w:rsid w:val="00CA64B4"/>
    <w:rsid w:val="00DA1728"/>
    <w:rsid w:val="00DC4FC2"/>
    <w:rsid w:val="00E91332"/>
    <w:rsid w:val="00ED3A13"/>
    <w:rsid w:val="00F132DD"/>
    <w:rsid w:val="00F45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BEF78D"/>
  <w15:chartTrackingRefBased/>
  <w15:docId w15:val="{B4F89FF6-1BC0-4D68-8683-AF34F641F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F25FA"/>
    <w:pPr>
      <w:widowControl w:val="0"/>
      <w:jc w:val="both"/>
    </w:pPr>
  </w:style>
  <w:style w:type="paragraph" w:styleId="1">
    <w:name w:val="heading 1"/>
    <w:basedOn w:val="a2"/>
    <w:next w:val="a2"/>
    <w:link w:val="10"/>
    <w:uiPriority w:val="9"/>
    <w:qFormat/>
    <w:rsid w:val="00BE55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rsid w:val="002127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rsid w:val="00212772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rsid w:val="002127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rsid w:val="00212772"/>
    <w:rPr>
      <w:sz w:val="18"/>
      <w:szCs w:val="18"/>
    </w:rPr>
  </w:style>
  <w:style w:type="paragraph" w:styleId="aa">
    <w:name w:val="List Paragraph"/>
    <w:basedOn w:val="a2"/>
    <w:uiPriority w:val="34"/>
    <w:qFormat/>
    <w:rsid w:val="008F25FA"/>
    <w:pPr>
      <w:ind w:firstLineChars="200" w:firstLine="420"/>
    </w:pPr>
  </w:style>
  <w:style w:type="paragraph" w:customStyle="1" w:styleId="ab">
    <w:name w:val="论文正文"/>
    <w:basedOn w:val="a2"/>
    <w:link w:val="ac"/>
    <w:qFormat/>
    <w:rsid w:val="008F25FA"/>
    <w:pPr>
      <w:spacing w:line="400" w:lineRule="exact"/>
      <w:ind w:firstLineChars="200" w:firstLine="200"/>
      <w:jc w:val="left"/>
    </w:pPr>
    <w:rPr>
      <w:rFonts w:eastAsia="宋体"/>
      <w:sz w:val="24"/>
    </w:rPr>
  </w:style>
  <w:style w:type="paragraph" w:customStyle="1" w:styleId="ad">
    <w:name w:val="论文大标题"/>
    <w:basedOn w:val="ab"/>
    <w:link w:val="ae"/>
    <w:qFormat/>
    <w:rsid w:val="008F25FA"/>
    <w:pPr>
      <w:spacing w:after="600"/>
      <w:ind w:firstLineChars="0" w:firstLine="0"/>
      <w:jc w:val="center"/>
      <w:outlineLvl w:val="0"/>
    </w:pPr>
    <w:rPr>
      <w:rFonts w:eastAsia="黑体"/>
      <w:sz w:val="36"/>
    </w:rPr>
  </w:style>
  <w:style w:type="character" w:customStyle="1" w:styleId="ac">
    <w:name w:val="论文正文 字符"/>
    <w:basedOn w:val="a3"/>
    <w:link w:val="ab"/>
    <w:rsid w:val="008F25FA"/>
    <w:rPr>
      <w:rFonts w:eastAsia="宋体"/>
      <w:sz w:val="24"/>
    </w:rPr>
  </w:style>
  <w:style w:type="paragraph" w:customStyle="1" w:styleId="a0">
    <w:name w:val="论文一级"/>
    <w:basedOn w:val="ad"/>
    <w:link w:val="af"/>
    <w:qFormat/>
    <w:rsid w:val="008F25FA"/>
    <w:pPr>
      <w:numPr>
        <w:numId w:val="8"/>
      </w:numPr>
      <w:spacing w:after="360"/>
      <w:jc w:val="left"/>
      <w:outlineLvl w:val="1"/>
    </w:pPr>
    <w:rPr>
      <w:sz w:val="32"/>
    </w:rPr>
  </w:style>
  <w:style w:type="character" w:customStyle="1" w:styleId="ae">
    <w:name w:val="论文大标题 字符"/>
    <w:basedOn w:val="ac"/>
    <w:link w:val="ad"/>
    <w:rsid w:val="008F25FA"/>
    <w:rPr>
      <w:rFonts w:eastAsia="黑体"/>
      <w:sz w:val="36"/>
    </w:rPr>
  </w:style>
  <w:style w:type="paragraph" w:customStyle="1" w:styleId="a">
    <w:name w:val="论文二级"/>
    <w:basedOn w:val="a0"/>
    <w:link w:val="af0"/>
    <w:qFormat/>
    <w:rsid w:val="008F25FA"/>
    <w:pPr>
      <w:numPr>
        <w:numId w:val="9"/>
      </w:numPr>
      <w:spacing w:after="240"/>
      <w:outlineLvl w:val="2"/>
    </w:pPr>
    <w:rPr>
      <w:sz w:val="30"/>
    </w:rPr>
  </w:style>
  <w:style w:type="character" w:customStyle="1" w:styleId="af">
    <w:name w:val="论文一级 字符"/>
    <w:basedOn w:val="ae"/>
    <w:link w:val="a0"/>
    <w:rsid w:val="008F25FA"/>
    <w:rPr>
      <w:rFonts w:eastAsia="黑体"/>
      <w:sz w:val="32"/>
    </w:rPr>
  </w:style>
  <w:style w:type="paragraph" w:customStyle="1" w:styleId="a1">
    <w:name w:val="论文三级"/>
    <w:basedOn w:val="a"/>
    <w:link w:val="af1"/>
    <w:qFormat/>
    <w:rsid w:val="008F25FA"/>
    <w:pPr>
      <w:numPr>
        <w:numId w:val="10"/>
      </w:numPr>
      <w:spacing w:after="120"/>
      <w:outlineLvl w:val="3"/>
    </w:pPr>
    <w:rPr>
      <w:sz w:val="24"/>
    </w:rPr>
  </w:style>
  <w:style w:type="character" w:customStyle="1" w:styleId="af0">
    <w:name w:val="论文二级 字符"/>
    <w:basedOn w:val="af"/>
    <w:link w:val="a"/>
    <w:rsid w:val="008F25FA"/>
    <w:rPr>
      <w:rFonts w:eastAsia="黑体"/>
      <w:sz w:val="30"/>
    </w:rPr>
  </w:style>
  <w:style w:type="character" w:customStyle="1" w:styleId="af1">
    <w:name w:val="论文三级 字符"/>
    <w:basedOn w:val="af0"/>
    <w:link w:val="a1"/>
    <w:rsid w:val="008F25FA"/>
    <w:rPr>
      <w:rFonts w:eastAsia="黑体"/>
      <w:sz w:val="24"/>
    </w:rPr>
  </w:style>
  <w:style w:type="character" w:customStyle="1" w:styleId="10">
    <w:name w:val="标题 1 字符"/>
    <w:basedOn w:val="a3"/>
    <w:link w:val="1"/>
    <w:uiPriority w:val="9"/>
    <w:rsid w:val="00BE5560"/>
    <w:rPr>
      <w:b/>
      <w:bCs/>
      <w:kern w:val="44"/>
      <w:sz w:val="44"/>
      <w:szCs w:val="44"/>
    </w:rPr>
  </w:style>
  <w:style w:type="paragraph" w:styleId="TOC">
    <w:name w:val="TOC Heading"/>
    <w:basedOn w:val="1"/>
    <w:next w:val="a2"/>
    <w:uiPriority w:val="39"/>
    <w:unhideWhenUsed/>
    <w:qFormat/>
    <w:rsid w:val="00BE556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BE5560"/>
  </w:style>
  <w:style w:type="paragraph" w:styleId="TOC2">
    <w:name w:val="toc 2"/>
    <w:basedOn w:val="a2"/>
    <w:next w:val="a2"/>
    <w:autoRedefine/>
    <w:uiPriority w:val="39"/>
    <w:unhideWhenUsed/>
    <w:rsid w:val="00BE5560"/>
    <w:pPr>
      <w:ind w:leftChars="200" w:left="420"/>
    </w:pPr>
  </w:style>
  <w:style w:type="character" w:styleId="af2">
    <w:name w:val="Hyperlink"/>
    <w:basedOn w:val="a3"/>
    <w:uiPriority w:val="99"/>
    <w:unhideWhenUsed/>
    <w:rsid w:val="00BE5560"/>
    <w:rPr>
      <w:color w:val="0563C1" w:themeColor="hyperlink"/>
      <w:u w:val="single"/>
    </w:rPr>
  </w:style>
  <w:style w:type="paragraph" w:styleId="TOC3">
    <w:name w:val="toc 3"/>
    <w:basedOn w:val="a2"/>
    <w:next w:val="a2"/>
    <w:autoRedefine/>
    <w:uiPriority w:val="39"/>
    <w:unhideWhenUsed/>
    <w:rsid w:val="000E30EF"/>
    <w:pPr>
      <w:ind w:leftChars="400" w:left="840"/>
    </w:pPr>
  </w:style>
  <w:style w:type="paragraph" w:styleId="TOC4">
    <w:name w:val="toc 4"/>
    <w:basedOn w:val="a2"/>
    <w:next w:val="a2"/>
    <w:autoRedefine/>
    <w:uiPriority w:val="39"/>
    <w:unhideWhenUsed/>
    <w:rsid w:val="000E30EF"/>
    <w:pPr>
      <w:ind w:leftChars="600" w:left="1260"/>
    </w:pPr>
  </w:style>
  <w:style w:type="paragraph" w:styleId="af3">
    <w:name w:val="Normal (Web)"/>
    <w:basedOn w:val="a2"/>
    <w:uiPriority w:val="99"/>
    <w:semiHidden/>
    <w:unhideWhenUsed/>
    <w:rsid w:val="007729A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&#27973;&#24518;\&#35770;&#25991;&#26679;&#24335;&#38598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EFAB6D-2461-475F-B3FA-70F5DB8CE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论文样式集.dotx</Template>
  <TotalTime>99</TotalTime>
  <Pages>16</Pages>
  <Words>848</Words>
  <Characters>4836</Characters>
  <Application>Microsoft Office Word</Application>
  <DocSecurity>0</DocSecurity>
  <Lines>40</Lines>
  <Paragraphs>11</Paragraphs>
  <ScaleCrop>false</ScaleCrop>
  <Company/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半截的诗</dc:creator>
  <cp:keywords/>
  <dc:description/>
  <cp:lastModifiedBy>. Redamancy</cp:lastModifiedBy>
  <cp:revision>10</cp:revision>
  <dcterms:created xsi:type="dcterms:W3CDTF">2024-01-03T00:39:00Z</dcterms:created>
  <dcterms:modified xsi:type="dcterms:W3CDTF">2024-01-05T12:51:00Z</dcterms:modified>
</cp:coreProperties>
</file>